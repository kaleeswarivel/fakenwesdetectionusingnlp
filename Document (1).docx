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5E36E6D423D6754DB1D7185DEAB0EE0F"/>
        </w:placeholder>
        <w:temporary/>
        <w:showingPlcHdr/>
        <w15:appearance w15:val="hidden"/>
      </w:sdtPr>
      <w:sdtContent>
        <w:p w14:paraId="49B7A82D" w14:textId="77777777" w:rsidR="00800D9E" w:rsidRDefault="00000000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E00C485D78811F46989FD077C471CEF4"/>
        </w:placeholder>
        <w:temporary/>
        <w:showingPlcHdr/>
        <w15:appearance w15:val="hidden"/>
      </w:sdtPr>
      <w:sdtContent>
        <w:p w14:paraId="25BB9B78" w14:textId="77777777" w:rsidR="00800D9E" w:rsidRDefault="00000000">
          <w:pPr>
            <w:pStyle w:val="Heading1"/>
          </w:pPr>
          <w:r>
            <w:t>Heading 1</w:t>
          </w:r>
        </w:p>
      </w:sdtContent>
    </w:sdt>
    <w:p w14:paraId="4BE4B373" w14:textId="6D56D6EB" w:rsidR="00800D9E" w:rsidRDefault="00800D9E"/>
    <w:p w14:paraId="686065A3" w14:textId="7F1C1C3F" w:rsidR="00800D9E" w:rsidRDefault="00800D9E" w:rsidP="002F0ABB">
      <w:pPr>
        <w:jc w:val="center"/>
      </w:pPr>
    </w:p>
    <w:sectPr w:rsidR="00800D9E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30D5" w14:textId="77777777" w:rsidR="00966A0C" w:rsidRDefault="00966A0C">
      <w:pPr>
        <w:spacing w:after="0" w:line="240" w:lineRule="auto"/>
      </w:pPr>
      <w:r>
        <w:separator/>
      </w:r>
    </w:p>
  </w:endnote>
  <w:endnote w:type="continuationSeparator" w:id="0">
    <w:p w14:paraId="45596762" w14:textId="77777777" w:rsidR="00966A0C" w:rsidRDefault="0096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DEC01" w14:textId="77777777" w:rsidR="00800D9E" w:rsidRDefault="00000000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8CF61" w14:textId="77777777" w:rsidR="00966A0C" w:rsidRDefault="00966A0C">
      <w:pPr>
        <w:spacing w:after="0" w:line="240" w:lineRule="auto"/>
      </w:pPr>
      <w:r>
        <w:separator/>
      </w:r>
    </w:p>
  </w:footnote>
  <w:footnote w:type="continuationSeparator" w:id="0">
    <w:p w14:paraId="167AC932" w14:textId="77777777" w:rsidR="00966A0C" w:rsidRDefault="00966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202428">
    <w:abstractNumId w:val="8"/>
  </w:num>
  <w:num w:numId="2" w16cid:durableId="2032143001">
    <w:abstractNumId w:val="8"/>
  </w:num>
  <w:num w:numId="3" w16cid:durableId="566572567">
    <w:abstractNumId w:val="9"/>
  </w:num>
  <w:num w:numId="4" w16cid:durableId="109343167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747461544">
    <w:abstractNumId w:val="10"/>
  </w:num>
  <w:num w:numId="6" w16cid:durableId="2027362276">
    <w:abstractNumId w:val="7"/>
  </w:num>
  <w:num w:numId="7" w16cid:durableId="2100906501">
    <w:abstractNumId w:val="6"/>
  </w:num>
  <w:num w:numId="8" w16cid:durableId="72359794">
    <w:abstractNumId w:val="5"/>
  </w:num>
  <w:num w:numId="9" w16cid:durableId="585849662">
    <w:abstractNumId w:val="4"/>
  </w:num>
  <w:num w:numId="10" w16cid:durableId="99957910">
    <w:abstractNumId w:val="3"/>
  </w:num>
  <w:num w:numId="11" w16cid:durableId="1913464971">
    <w:abstractNumId w:val="2"/>
  </w:num>
  <w:num w:numId="12" w16cid:durableId="1851334989">
    <w:abstractNumId w:val="1"/>
  </w:num>
  <w:num w:numId="13" w16cid:durableId="1514496985">
    <w:abstractNumId w:val="0"/>
  </w:num>
  <w:num w:numId="14" w16cid:durableId="269170238">
    <w:abstractNumId w:val="8"/>
    <w:lvlOverride w:ilvl="0">
      <w:startOverride w:val="1"/>
    </w:lvlOverride>
  </w:num>
  <w:num w:numId="15" w16cid:durableId="182548504">
    <w:abstractNumId w:val="8"/>
  </w:num>
  <w:num w:numId="16" w16cid:durableId="17879658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87"/>
    <w:rsid w:val="00052D87"/>
    <w:rsid w:val="002F0ABB"/>
    <w:rsid w:val="00800D9E"/>
    <w:rsid w:val="0096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69A6D"/>
  <w15:chartTrackingRefBased/>
  <w15:docId w15:val="{AE0C6DD0-BBD7-2E40-AF40-27A660F9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18D89C8-49BD-6B48-9A68-E0B092EEEA1E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36E6D423D6754DB1D7185DEAB0E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14017-AD45-F24D-A416-596FB64839B7}"/>
      </w:docPartPr>
      <w:docPartBody>
        <w:p w:rsidR="00000000" w:rsidRDefault="00000000">
          <w:pPr>
            <w:pStyle w:val="5E36E6D423D6754DB1D7185DEAB0EE0F"/>
          </w:pPr>
          <w:r>
            <w:t>Title</w:t>
          </w:r>
        </w:p>
      </w:docPartBody>
    </w:docPart>
    <w:docPart>
      <w:docPartPr>
        <w:name w:val="E00C485D78811F46989FD077C471C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8573C-4587-AC4F-BDAA-8687ADC99FC7}"/>
      </w:docPartPr>
      <w:docPartBody>
        <w:p w:rsidR="00000000" w:rsidRDefault="00000000">
          <w:pPr>
            <w:pStyle w:val="E00C485D78811F46989FD077C471CEF4"/>
          </w:pPr>
          <w:r>
            <w:t>Heading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A2"/>
    <w:rsid w:val="00D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36E6D423D6754DB1D7185DEAB0EE0F">
    <w:name w:val="5E36E6D423D6754DB1D7185DEAB0EE0F"/>
  </w:style>
  <w:style w:type="paragraph" w:customStyle="1" w:styleId="E00C485D78811F46989FD077C471CEF4">
    <w:name w:val="E00C485D78811F46989FD077C471CEF4"/>
  </w:style>
  <w:style w:type="paragraph" w:customStyle="1" w:styleId="8E142E353FFADC44A104F6FF102B5ADF">
    <w:name w:val="8E142E353FFADC44A104F6FF102B5ADF"/>
  </w:style>
  <w:style w:type="paragraph" w:customStyle="1" w:styleId="C8545DAD5FBD7A41B20ECBB8FE0358A7">
    <w:name w:val="C8545DAD5FBD7A41B20ECBB8FE035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{818D89C8-49BD-6B48-9A68-E0B092EEEA1E}tf50002001.dotx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2023-10-05T03:49:00Z</dcterms:created>
  <dcterms:modified xsi:type="dcterms:W3CDTF">2023-10-05T03:51:00Z</dcterms:modified>
</cp:coreProperties>
</file>